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Overlap w:val="never"/>
        <w:tblW w:w="0" w:type="auto"/>
        <w:tblLayout w:type="fixed"/>
        <w:tblLook w:val="0000"/>
      </w:tblPr>
      <w:tblGrid>
        <w:gridCol w:w="2538"/>
        <w:gridCol w:w="3072"/>
      </w:tblGrid>
      <w:tr w:rsidR="0028428A" w:rsidRPr="000B35FD" w:rsidTr="0028428A">
        <w:trPr>
          <w:trHeight w:val="935"/>
        </w:trPr>
        <w:tc>
          <w:tcPr>
            <w:tcW w:w="2538" w:type="dxa"/>
            <w:shd w:val="clear" w:color="auto" w:fill="auto"/>
          </w:tcPr>
          <w:p w:rsidR="0028428A" w:rsidRPr="002B064C" w:rsidRDefault="0028428A" w:rsidP="0028428A">
            <w:pPr>
              <w:pStyle w:val="Address2"/>
              <w:rPr>
                <w:rFonts w:ascii="Segoe UI" w:hAnsi="Segoe UI"/>
                <w:sz w:val="18"/>
                <w:szCs w:val="18"/>
              </w:rPr>
            </w:pPr>
            <w:r w:rsidRPr="002B064C">
              <w:rPr>
                <w:rFonts w:ascii="Segoe UI" w:hAnsi="Segoe UI"/>
                <w:sz w:val="18"/>
                <w:szCs w:val="18"/>
              </w:rPr>
              <w:t>Block No 98-B,</w:t>
            </w:r>
          </w:p>
          <w:p w:rsidR="0028428A" w:rsidRPr="002B064C" w:rsidRDefault="0028428A" w:rsidP="0028428A">
            <w:pPr>
              <w:pStyle w:val="Address2"/>
              <w:rPr>
                <w:rFonts w:ascii="Segoe UI" w:hAnsi="Segoe UI"/>
                <w:sz w:val="18"/>
                <w:szCs w:val="18"/>
              </w:rPr>
            </w:pPr>
            <w:r w:rsidRPr="002B064C">
              <w:rPr>
                <w:rFonts w:ascii="Segoe UI" w:hAnsi="Segoe UI"/>
                <w:sz w:val="18"/>
                <w:szCs w:val="18"/>
              </w:rPr>
              <w:t>Flat No 8, G-9-2</w:t>
            </w:r>
          </w:p>
          <w:p w:rsidR="0028428A" w:rsidRPr="002B064C" w:rsidRDefault="0028428A" w:rsidP="0028428A">
            <w:pPr>
              <w:pStyle w:val="Address2"/>
              <w:rPr>
                <w:rFonts w:ascii="Segoe UI" w:hAnsi="Segoe UI"/>
                <w:sz w:val="18"/>
                <w:szCs w:val="18"/>
              </w:rPr>
            </w:pPr>
            <w:r w:rsidRPr="002B064C">
              <w:rPr>
                <w:rFonts w:ascii="Segoe UI" w:hAnsi="Segoe UI"/>
                <w:sz w:val="18"/>
                <w:szCs w:val="18"/>
              </w:rPr>
              <w:t>ISLAMABAD</w:t>
            </w:r>
          </w:p>
        </w:tc>
        <w:tc>
          <w:tcPr>
            <w:tcW w:w="3072" w:type="dxa"/>
            <w:shd w:val="clear" w:color="auto" w:fill="auto"/>
          </w:tcPr>
          <w:p w:rsidR="0028428A" w:rsidRPr="002B064C" w:rsidRDefault="0028428A" w:rsidP="0028428A">
            <w:pPr>
              <w:pStyle w:val="Address2"/>
              <w:rPr>
                <w:rFonts w:ascii="Segoe UI" w:hAnsi="Segoe UI"/>
                <w:spacing w:val="20"/>
                <w:sz w:val="18"/>
                <w:szCs w:val="18"/>
              </w:rPr>
            </w:pPr>
            <w:r w:rsidRPr="002B064C">
              <w:rPr>
                <w:rFonts w:ascii="Segoe UI" w:hAnsi="Segoe UI"/>
                <w:sz w:val="18"/>
                <w:szCs w:val="18"/>
              </w:rPr>
              <w:t xml:space="preserve">HOME </w:t>
            </w:r>
            <w:r w:rsidRPr="002B064C">
              <w:rPr>
                <w:rFonts w:ascii="Segoe UI" w:hAnsi="Segoe UI"/>
                <w:spacing w:val="24"/>
                <w:sz w:val="18"/>
                <w:szCs w:val="18"/>
              </w:rPr>
              <w:t xml:space="preserve">+92 51 </w:t>
            </w:r>
            <w:r w:rsidR="00524DCF">
              <w:rPr>
                <w:rFonts w:ascii="Segoe UI" w:hAnsi="Segoe UI"/>
                <w:spacing w:val="24"/>
                <w:sz w:val="18"/>
                <w:szCs w:val="18"/>
              </w:rPr>
              <w:t>2851464</w:t>
            </w:r>
          </w:p>
          <w:p w:rsidR="0028428A" w:rsidRPr="002B064C" w:rsidRDefault="0028428A" w:rsidP="0028428A">
            <w:pPr>
              <w:pStyle w:val="Address2"/>
              <w:rPr>
                <w:rFonts w:ascii="Segoe UI" w:hAnsi="Segoe UI"/>
                <w:sz w:val="18"/>
                <w:szCs w:val="18"/>
              </w:rPr>
            </w:pPr>
            <w:r w:rsidRPr="002B064C">
              <w:rPr>
                <w:rFonts w:ascii="Segoe UI" w:hAnsi="Segoe UI"/>
                <w:sz w:val="18"/>
                <w:szCs w:val="18"/>
              </w:rPr>
              <w:t xml:space="preserve">MOBILE  +92  </w:t>
            </w:r>
            <w:r w:rsidRPr="002B064C">
              <w:rPr>
                <w:rFonts w:ascii="Segoe UI" w:hAnsi="Segoe UI"/>
                <w:spacing w:val="24"/>
                <w:sz w:val="18"/>
                <w:szCs w:val="18"/>
              </w:rPr>
              <w:t>346 5047819</w:t>
            </w:r>
          </w:p>
          <w:p w:rsidR="0028428A" w:rsidRDefault="0028428A" w:rsidP="00524DCF">
            <w:pPr>
              <w:pStyle w:val="Address2"/>
              <w:rPr>
                <w:rFonts w:ascii="Segoe UI" w:hAnsi="Segoe UI"/>
                <w:sz w:val="18"/>
                <w:szCs w:val="18"/>
              </w:rPr>
            </w:pPr>
            <w:r w:rsidRPr="002B064C">
              <w:rPr>
                <w:rFonts w:ascii="Segoe UI" w:hAnsi="Segoe UI"/>
                <w:sz w:val="18"/>
                <w:szCs w:val="18"/>
              </w:rPr>
              <w:t xml:space="preserve">E-MAIL </w:t>
            </w:r>
            <w:hyperlink r:id="rId7" w:history="1">
              <w:r w:rsidR="00524DCF" w:rsidRPr="001E5C8D">
                <w:rPr>
                  <w:rStyle w:val="Hyperlink"/>
                  <w:rFonts w:ascii="Segoe UI" w:hAnsi="Segoe UI"/>
                  <w:sz w:val="18"/>
                  <w:szCs w:val="18"/>
                </w:rPr>
                <w:t>sshahzad1989@yahoo.com</w:t>
              </w:r>
            </w:hyperlink>
          </w:p>
          <w:p w:rsidR="00524DCF" w:rsidRPr="002B064C" w:rsidRDefault="00524DCF" w:rsidP="00524DCF">
            <w:pPr>
              <w:pStyle w:val="Address2"/>
              <w:rPr>
                <w:rFonts w:ascii="Segoe UI" w:hAnsi="Segoe UI" w:cs="Segoe UI"/>
                <w:spacing w:val="20"/>
                <w:sz w:val="18"/>
                <w:szCs w:val="18"/>
              </w:rPr>
            </w:pPr>
          </w:p>
        </w:tc>
      </w:tr>
    </w:tbl>
    <w:p w:rsidR="0050773F" w:rsidRPr="004679BC" w:rsidRDefault="00B02614" w:rsidP="0028428A">
      <w:pPr>
        <w:pStyle w:val="Name"/>
      </w:pPr>
      <w:r>
        <w:rPr>
          <w:noProof/>
        </w:rPr>
        <w:pict>
          <v:rect id="_x0000_s1026" style="position:absolute;left:0;text-align:left;margin-left:73.95pt;margin-top:1.25pt;width:71.4pt;height:84pt;z-index:251658240;mso-position-horizontal-relative:text;mso-position-vertical-relative:text" strokeweight="2pt">
            <v:fill r:id="rId8" o:title="muna2" recolor="t" rotate="t" type="frame"/>
          </v:rect>
        </w:pict>
      </w:r>
      <w:r w:rsidR="0059797E">
        <w:br w:type="textWrapping" w:clear="all"/>
      </w:r>
      <w:r w:rsidR="00FF1CDB">
        <w:t>Shahzad Yousaf</w:t>
      </w:r>
    </w:p>
    <w:tbl>
      <w:tblPr>
        <w:tblpPr w:leftFromText="180" w:rightFromText="180" w:vertAnchor="text" w:horzAnchor="margin" w:tblpY="105"/>
        <w:tblW w:w="5000" w:type="pct"/>
        <w:tblLook w:val="0000"/>
      </w:tblPr>
      <w:tblGrid>
        <w:gridCol w:w="2120"/>
        <w:gridCol w:w="6734"/>
      </w:tblGrid>
      <w:tr w:rsidR="00F13551" w:rsidRPr="000B35FD" w:rsidTr="0068049D">
        <w:tc>
          <w:tcPr>
            <w:tcW w:w="1198" w:type="pct"/>
            <w:shd w:val="clear" w:color="auto" w:fill="auto"/>
          </w:tcPr>
          <w:p w:rsidR="00F13551" w:rsidRPr="00516D38" w:rsidRDefault="00F13551" w:rsidP="002B064C">
            <w:pPr>
              <w:pStyle w:val="SectionTitle"/>
              <w:framePr w:hSpace="0" w:wrap="auto" w:vAnchor="margin" w:hAnchor="text" w:yAlign="inline"/>
            </w:pPr>
            <w:r w:rsidRPr="00516D38">
              <w:t>Personal Information</w:t>
            </w:r>
          </w:p>
        </w:tc>
        <w:tc>
          <w:tcPr>
            <w:tcW w:w="3802" w:type="pct"/>
            <w:shd w:val="clear" w:color="auto" w:fill="auto"/>
          </w:tcPr>
          <w:p w:rsidR="00F13551" w:rsidRPr="002B064C" w:rsidRDefault="00F13551" w:rsidP="00A6018F">
            <w:pPr>
              <w:pStyle w:val="Achievement"/>
              <w:rPr>
                <w:rFonts w:ascii="Segoe UI" w:hAnsi="Segoe UI"/>
                <w:sz w:val="18"/>
                <w:szCs w:val="18"/>
              </w:rPr>
            </w:pPr>
            <w:r w:rsidRPr="002B064C">
              <w:rPr>
                <w:rFonts w:ascii="Segoe UI" w:hAnsi="Segoe UI"/>
                <w:sz w:val="18"/>
                <w:szCs w:val="18"/>
              </w:rPr>
              <w:t>Marital status: Single</w:t>
            </w:r>
          </w:p>
          <w:p w:rsidR="00F13551" w:rsidRPr="002B064C" w:rsidRDefault="00F13551" w:rsidP="00A6018F">
            <w:pPr>
              <w:pStyle w:val="Achievement"/>
              <w:rPr>
                <w:rFonts w:ascii="Segoe UI" w:hAnsi="Segoe UI"/>
                <w:sz w:val="18"/>
                <w:szCs w:val="18"/>
              </w:rPr>
            </w:pPr>
            <w:r w:rsidRPr="002B064C">
              <w:rPr>
                <w:rFonts w:ascii="Segoe UI" w:hAnsi="Segoe UI"/>
                <w:sz w:val="18"/>
                <w:szCs w:val="18"/>
              </w:rPr>
              <w:t>Nationality: Pakistani</w:t>
            </w:r>
          </w:p>
          <w:p w:rsidR="00F13551" w:rsidRPr="002B064C" w:rsidRDefault="00F13551" w:rsidP="00A6018F">
            <w:pPr>
              <w:pStyle w:val="Achievement"/>
              <w:rPr>
                <w:rFonts w:ascii="Segoe UI" w:hAnsi="Segoe UI"/>
                <w:sz w:val="18"/>
                <w:szCs w:val="18"/>
              </w:rPr>
            </w:pPr>
            <w:r w:rsidRPr="002B064C">
              <w:rPr>
                <w:rFonts w:ascii="Segoe UI" w:hAnsi="Segoe UI"/>
                <w:sz w:val="18"/>
                <w:szCs w:val="18"/>
              </w:rPr>
              <w:t>Age</w:t>
            </w:r>
            <w:r w:rsidR="00006B55" w:rsidRPr="002B064C">
              <w:rPr>
                <w:rFonts w:ascii="Segoe UI" w:hAnsi="Segoe UI"/>
                <w:sz w:val="18"/>
                <w:szCs w:val="18"/>
              </w:rPr>
              <w:t xml:space="preserve">: </w:t>
            </w:r>
            <w:r w:rsidR="00946EBD" w:rsidRPr="002B064C">
              <w:rPr>
                <w:rFonts w:ascii="Segoe UI" w:hAnsi="Segoe UI"/>
                <w:sz w:val="18"/>
                <w:szCs w:val="18"/>
              </w:rPr>
              <w:t>2</w:t>
            </w:r>
            <w:r w:rsidR="00FF1CDB" w:rsidRPr="002B064C">
              <w:rPr>
                <w:rFonts w:ascii="Segoe UI" w:hAnsi="Segoe UI"/>
                <w:sz w:val="18"/>
                <w:szCs w:val="18"/>
              </w:rPr>
              <w:t>1</w:t>
            </w:r>
          </w:p>
          <w:p w:rsidR="001A51A6" w:rsidRPr="000B35FD" w:rsidRDefault="001A51A6" w:rsidP="00FF1CDB">
            <w:pPr>
              <w:pStyle w:val="Achievement"/>
              <w:rPr>
                <w:rFonts w:ascii="Segoe UI" w:hAnsi="Segoe UI"/>
              </w:rPr>
            </w:pPr>
            <w:r w:rsidRPr="002B064C">
              <w:rPr>
                <w:rFonts w:ascii="Segoe UI" w:hAnsi="Segoe UI"/>
                <w:sz w:val="18"/>
                <w:szCs w:val="18"/>
              </w:rPr>
              <w:t xml:space="preserve">CNIC# </w:t>
            </w:r>
            <w:r w:rsidR="00FF1CDB" w:rsidRPr="002B064C">
              <w:rPr>
                <w:rFonts w:ascii="Segoe UI" w:hAnsi="Segoe UI"/>
                <w:sz w:val="18"/>
                <w:szCs w:val="18"/>
              </w:rPr>
              <w:t>61101-2979253-7</w:t>
            </w:r>
          </w:p>
        </w:tc>
      </w:tr>
      <w:tr w:rsidR="00F13551" w:rsidRPr="000B35FD" w:rsidTr="0068049D">
        <w:trPr>
          <w:trHeight w:val="921"/>
        </w:trPr>
        <w:tc>
          <w:tcPr>
            <w:tcW w:w="1198" w:type="pct"/>
            <w:shd w:val="clear" w:color="auto" w:fill="auto"/>
          </w:tcPr>
          <w:p w:rsidR="00F13551" w:rsidRPr="00516D38" w:rsidRDefault="00F13551" w:rsidP="002B064C">
            <w:pPr>
              <w:pStyle w:val="SectionTitle"/>
              <w:framePr w:hSpace="0" w:wrap="auto" w:vAnchor="margin" w:hAnchor="text" w:yAlign="inline"/>
            </w:pPr>
            <w:r w:rsidRPr="00516D38">
              <w:t>Objectives</w:t>
            </w:r>
          </w:p>
        </w:tc>
        <w:tc>
          <w:tcPr>
            <w:tcW w:w="3802" w:type="pct"/>
            <w:shd w:val="clear" w:color="auto" w:fill="auto"/>
          </w:tcPr>
          <w:p w:rsidR="00F13551" w:rsidRPr="002B064C" w:rsidRDefault="00F13551" w:rsidP="00FF1CDB">
            <w:pPr>
              <w:pStyle w:val="Objective"/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 xml:space="preserve">To </w:t>
            </w:r>
            <w:r w:rsidR="00FF1CDB" w:rsidRPr="002B064C">
              <w:rPr>
                <w:rFonts w:ascii="Segoe UI" w:hAnsi="Segoe UI"/>
                <w:sz w:val="22"/>
                <w:szCs w:val="22"/>
              </w:rPr>
              <w:t>pursue a challenging career in a leading and progressive organization providing ample growth opportunities with the aim to contribute towards its goals to the best of my capabilities.</w:t>
            </w:r>
          </w:p>
        </w:tc>
      </w:tr>
      <w:tr w:rsidR="0059529D" w:rsidRPr="000B35FD" w:rsidTr="0068049D">
        <w:tc>
          <w:tcPr>
            <w:tcW w:w="1198" w:type="pct"/>
            <w:shd w:val="clear" w:color="auto" w:fill="auto"/>
          </w:tcPr>
          <w:p w:rsidR="0059529D" w:rsidRPr="002B064C" w:rsidRDefault="00935A46" w:rsidP="002B064C">
            <w:pPr>
              <w:pStyle w:val="SectionTitle"/>
              <w:framePr w:hSpace="0" w:wrap="auto" w:vAnchor="margin" w:hAnchor="text" w:yAlign="inline"/>
            </w:pPr>
            <w:r w:rsidRPr="002B064C">
              <w:t xml:space="preserve">Work </w:t>
            </w:r>
            <w:r w:rsidR="0059529D" w:rsidRPr="002B064C">
              <w:t>Experience</w:t>
            </w:r>
          </w:p>
        </w:tc>
        <w:tc>
          <w:tcPr>
            <w:tcW w:w="3802" w:type="pct"/>
            <w:shd w:val="clear" w:color="auto" w:fill="auto"/>
          </w:tcPr>
          <w:p w:rsidR="004A7A25" w:rsidRPr="002B064C" w:rsidRDefault="004A7A25" w:rsidP="00A6018F">
            <w:pPr>
              <w:rPr>
                <w:rFonts w:ascii="Segoe UI" w:hAnsi="Segoe UI"/>
                <w:b/>
                <w:sz w:val="22"/>
                <w:szCs w:val="22"/>
              </w:rPr>
            </w:pPr>
          </w:p>
          <w:p w:rsidR="0068049D" w:rsidRDefault="00BB0866" w:rsidP="00963627">
            <w:pPr>
              <w:tabs>
                <w:tab w:val="right" w:pos="6517"/>
              </w:tabs>
              <w:rPr>
                <w:rFonts w:ascii="Segoe UI" w:hAnsi="Segoe UI"/>
                <w:b/>
                <w:sz w:val="22"/>
                <w:szCs w:val="22"/>
              </w:rPr>
            </w:pPr>
            <w:r>
              <w:rPr>
                <w:rFonts w:ascii="Segoe UI" w:hAnsi="Segoe UI"/>
                <w:b/>
                <w:sz w:val="22"/>
                <w:szCs w:val="22"/>
              </w:rPr>
              <w:t>Junior Auditor</w:t>
            </w:r>
          </w:p>
          <w:p w:rsidR="00963627" w:rsidRPr="002B064C" w:rsidRDefault="00963627" w:rsidP="00963627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b/>
                <w:sz w:val="22"/>
                <w:szCs w:val="22"/>
              </w:rPr>
              <w:tab/>
            </w:r>
          </w:p>
          <w:p w:rsidR="004C31D8" w:rsidRPr="002B064C" w:rsidRDefault="00B10F0B" w:rsidP="00F74564">
            <w:pPr>
              <w:rPr>
                <w:rFonts w:ascii="Segoe UI" w:hAnsi="Segoe UI"/>
                <w:b/>
                <w:sz w:val="22"/>
                <w:szCs w:val="22"/>
              </w:rPr>
            </w:pPr>
            <w:r w:rsidRPr="002B064C">
              <w:rPr>
                <w:rFonts w:ascii="Segoe UI" w:hAnsi="Segoe UI"/>
                <w:b/>
                <w:sz w:val="22"/>
                <w:szCs w:val="22"/>
              </w:rPr>
              <w:t>Project to Improve Financial Reporting and Auditing (PIFRA)</w:t>
            </w:r>
          </w:p>
          <w:p w:rsidR="00B10F0B" w:rsidRPr="002B064C" w:rsidRDefault="00B10F0B" w:rsidP="00F74564">
            <w:pPr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>Office of the Auditor General of Pakistan</w:t>
            </w:r>
          </w:p>
          <w:p w:rsidR="00935A46" w:rsidRPr="002B064C" w:rsidRDefault="00D61B37" w:rsidP="002570AD">
            <w:pPr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>R</w:t>
            </w:r>
            <w:r w:rsidR="00A95A6F" w:rsidRPr="002B064C">
              <w:rPr>
                <w:rFonts w:ascii="Segoe UI" w:hAnsi="Segoe UI"/>
                <w:sz w:val="22"/>
                <w:szCs w:val="22"/>
              </w:rPr>
              <w:t xml:space="preserve">esponsible </w:t>
            </w:r>
            <w:r w:rsidRPr="002B064C">
              <w:rPr>
                <w:rFonts w:ascii="Segoe UI" w:hAnsi="Segoe UI"/>
                <w:sz w:val="22"/>
                <w:szCs w:val="22"/>
              </w:rPr>
              <w:t>for</w:t>
            </w:r>
            <w:r w:rsidR="002570AD" w:rsidRPr="002B064C">
              <w:rPr>
                <w:rFonts w:ascii="Segoe UI" w:hAnsi="Segoe UI"/>
                <w:sz w:val="22"/>
                <w:szCs w:val="22"/>
              </w:rPr>
              <w:t xml:space="preserve"> support</w:t>
            </w:r>
            <w:r w:rsidRPr="002B064C">
              <w:rPr>
                <w:rFonts w:ascii="Segoe UI" w:hAnsi="Segoe UI"/>
                <w:sz w:val="22"/>
                <w:szCs w:val="22"/>
              </w:rPr>
              <w:t>ing</w:t>
            </w:r>
            <w:r w:rsidR="002570AD" w:rsidRPr="002B064C">
              <w:rPr>
                <w:rFonts w:ascii="Segoe UI" w:hAnsi="Segoe UI"/>
                <w:sz w:val="22"/>
                <w:szCs w:val="22"/>
              </w:rPr>
              <w:t xml:space="preserve"> </w:t>
            </w:r>
            <w:r w:rsidR="00935A46" w:rsidRPr="002B064C">
              <w:rPr>
                <w:rFonts w:ascii="Segoe UI" w:hAnsi="Segoe UI"/>
                <w:sz w:val="22"/>
                <w:szCs w:val="22"/>
              </w:rPr>
              <w:t>PA to Director Audit</w:t>
            </w:r>
            <w:r w:rsidR="002570AD" w:rsidRPr="002B064C">
              <w:rPr>
                <w:rFonts w:ascii="Segoe UI" w:hAnsi="Segoe UI"/>
                <w:sz w:val="22"/>
                <w:szCs w:val="22"/>
              </w:rPr>
              <w:t xml:space="preserve"> in providing </w:t>
            </w:r>
            <w:r w:rsidR="007134C2" w:rsidRPr="002B064C">
              <w:rPr>
                <w:rFonts w:ascii="Segoe UI" w:hAnsi="Segoe UI"/>
                <w:sz w:val="22"/>
                <w:szCs w:val="22"/>
              </w:rPr>
              <w:t xml:space="preserve">assistance </w:t>
            </w:r>
            <w:r w:rsidR="00935A46" w:rsidRPr="002B064C">
              <w:rPr>
                <w:rFonts w:ascii="Segoe UI" w:hAnsi="Segoe UI"/>
                <w:sz w:val="22"/>
                <w:szCs w:val="22"/>
              </w:rPr>
              <w:t>in carrying out day to day tasks which include handling general office work and administration files and mailings.</w:t>
            </w:r>
          </w:p>
          <w:p w:rsidR="00FF1CDB" w:rsidRPr="002B064C" w:rsidRDefault="00FF1CDB" w:rsidP="002570AD">
            <w:pPr>
              <w:rPr>
                <w:rFonts w:ascii="Segoe UI" w:hAnsi="Segoe UI"/>
                <w:sz w:val="22"/>
                <w:szCs w:val="22"/>
              </w:rPr>
            </w:pPr>
          </w:p>
          <w:p w:rsidR="00FF1CDB" w:rsidRPr="002B064C" w:rsidRDefault="0068049D" w:rsidP="002570AD">
            <w:pPr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I have also performing following</w:t>
            </w:r>
            <w:r w:rsidR="00FF1CDB" w:rsidRPr="002B064C">
              <w:rPr>
                <w:rFonts w:ascii="Segoe UI" w:hAnsi="Segoe UI"/>
                <w:sz w:val="22"/>
                <w:szCs w:val="22"/>
              </w:rPr>
              <w:t>;</w:t>
            </w:r>
          </w:p>
          <w:p w:rsidR="00FF1CDB" w:rsidRPr="002B064C" w:rsidRDefault="00FF1CDB" w:rsidP="002570AD">
            <w:pPr>
              <w:rPr>
                <w:rFonts w:ascii="Segoe UI" w:hAnsi="Segoe UI"/>
                <w:sz w:val="22"/>
                <w:szCs w:val="22"/>
              </w:rPr>
            </w:pPr>
          </w:p>
          <w:p w:rsidR="00FF1CDB" w:rsidRPr="002B064C" w:rsidRDefault="00FF1CDB" w:rsidP="002B064C">
            <w:pPr>
              <w:pStyle w:val="ListParagraph"/>
              <w:numPr>
                <w:ilvl w:val="0"/>
                <w:numId w:val="40"/>
              </w:numPr>
              <w:ind w:left="759" w:hanging="720"/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>Maintaining computer record of files</w:t>
            </w:r>
          </w:p>
          <w:p w:rsidR="00FF1CDB" w:rsidRPr="002B064C" w:rsidRDefault="00FF1CDB" w:rsidP="002B064C">
            <w:pPr>
              <w:pStyle w:val="ListParagraph"/>
              <w:numPr>
                <w:ilvl w:val="0"/>
                <w:numId w:val="40"/>
              </w:numPr>
              <w:ind w:left="759" w:hanging="720"/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>Prepared the Inventory of Computer Hardware of Audit Component</w:t>
            </w:r>
          </w:p>
          <w:p w:rsidR="002B064C" w:rsidRPr="002B064C" w:rsidRDefault="00FF1CDB" w:rsidP="002B064C">
            <w:pPr>
              <w:pStyle w:val="ListParagraph"/>
              <w:numPr>
                <w:ilvl w:val="0"/>
                <w:numId w:val="40"/>
              </w:numPr>
              <w:ind w:left="759" w:hanging="720"/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>Maintaining computerized record of official communications</w:t>
            </w:r>
          </w:p>
          <w:p w:rsidR="002B064C" w:rsidRDefault="002B064C" w:rsidP="002B064C">
            <w:pPr>
              <w:pStyle w:val="ListParagraph"/>
              <w:numPr>
                <w:ilvl w:val="0"/>
                <w:numId w:val="40"/>
              </w:numPr>
              <w:ind w:left="759" w:hanging="720"/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>Assisting Senior Auditor in day to day tasks such as composing, printing etc</w:t>
            </w:r>
          </w:p>
          <w:p w:rsidR="00A40555" w:rsidRPr="002B064C" w:rsidRDefault="00A40555" w:rsidP="002B064C">
            <w:pPr>
              <w:pStyle w:val="ListParagraph"/>
              <w:numPr>
                <w:ilvl w:val="0"/>
                <w:numId w:val="40"/>
              </w:numPr>
              <w:ind w:left="759" w:hanging="720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 xml:space="preserve">Visited Field Audit offices at Quetta for physical verification of Hardware provided by head office PIFRA Islamabad </w:t>
            </w:r>
          </w:p>
          <w:p w:rsidR="008A6CEE" w:rsidRPr="002B064C" w:rsidRDefault="008A6CEE" w:rsidP="00A6018F">
            <w:pPr>
              <w:rPr>
                <w:rFonts w:ascii="Segoe UI" w:hAnsi="Segoe UI"/>
                <w:sz w:val="22"/>
                <w:szCs w:val="22"/>
              </w:rPr>
            </w:pPr>
          </w:p>
        </w:tc>
      </w:tr>
      <w:tr w:rsidR="005E16C9" w:rsidRPr="000B35FD" w:rsidTr="0068049D">
        <w:trPr>
          <w:trHeight w:val="572"/>
        </w:trPr>
        <w:tc>
          <w:tcPr>
            <w:tcW w:w="1198" w:type="pct"/>
            <w:shd w:val="clear" w:color="auto" w:fill="auto"/>
          </w:tcPr>
          <w:p w:rsidR="005E16C9" w:rsidRPr="0049474A" w:rsidRDefault="005E16C9" w:rsidP="002B064C">
            <w:pPr>
              <w:pStyle w:val="SectionTitle"/>
              <w:framePr w:hSpace="0" w:wrap="auto" w:vAnchor="margin" w:hAnchor="text" w:yAlign="inline"/>
            </w:pPr>
            <w:r>
              <w:t>Education</w:t>
            </w:r>
          </w:p>
        </w:tc>
        <w:tc>
          <w:tcPr>
            <w:tcW w:w="3802" w:type="pct"/>
            <w:shd w:val="clear" w:color="auto" w:fill="auto"/>
          </w:tcPr>
          <w:p w:rsidR="00463EE4" w:rsidRPr="002B064C" w:rsidRDefault="00463EE4" w:rsidP="005E16C9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</w:p>
          <w:p w:rsidR="005E16C9" w:rsidRPr="002B064C" w:rsidRDefault="00FF1CDB" w:rsidP="005E16C9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b/>
                <w:sz w:val="22"/>
                <w:szCs w:val="22"/>
              </w:rPr>
              <w:t xml:space="preserve">Appeared for </w:t>
            </w:r>
            <w:r w:rsidR="00935A46" w:rsidRPr="002B064C">
              <w:rPr>
                <w:rFonts w:ascii="Segoe UI" w:hAnsi="Segoe UI"/>
                <w:b/>
                <w:sz w:val="22"/>
                <w:szCs w:val="22"/>
              </w:rPr>
              <w:t>I.Com</w:t>
            </w:r>
            <w:r w:rsidRPr="002B064C">
              <w:rPr>
                <w:rFonts w:ascii="Segoe UI" w:hAnsi="Segoe UI"/>
                <w:b/>
                <w:sz w:val="22"/>
                <w:szCs w:val="22"/>
              </w:rPr>
              <w:t xml:space="preserve"> (result awaited)</w:t>
            </w:r>
            <w:r w:rsidR="005E16C9" w:rsidRPr="002B064C">
              <w:rPr>
                <w:rFonts w:ascii="Segoe UI" w:hAnsi="Segoe UI"/>
                <w:sz w:val="22"/>
                <w:szCs w:val="22"/>
              </w:rPr>
              <w:tab/>
            </w:r>
            <w:r w:rsidRPr="002B064C">
              <w:rPr>
                <w:rFonts w:ascii="Segoe UI" w:hAnsi="Segoe UI"/>
                <w:sz w:val="22"/>
                <w:szCs w:val="22"/>
              </w:rPr>
              <w:t>2009</w:t>
            </w:r>
          </w:p>
          <w:p w:rsidR="005E16C9" w:rsidRPr="002B064C" w:rsidRDefault="007D022E" w:rsidP="005E16C9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>Federal Board of Intermediate and Secondary Education, Islamabad</w:t>
            </w:r>
          </w:p>
          <w:p w:rsidR="005E16C9" w:rsidRPr="002B064C" w:rsidRDefault="005E16C9" w:rsidP="005E16C9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</w:p>
          <w:p w:rsidR="005E16C9" w:rsidRPr="002B064C" w:rsidRDefault="005E16C9" w:rsidP="005E16C9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b/>
                <w:sz w:val="22"/>
                <w:szCs w:val="22"/>
              </w:rPr>
              <w:t>Secondary School Certificate</w:t>
            </w:r>
            <w:r w:rsidRPr="002B064C">
              <w:rPr>
                <w:rFonts w:ascii="Segoe UI" w:hAnsi="Segoe UI"/>
                <w:sz w:val="22"/>
                <w:szCs w:val="22"/>
              </w:rPr>
              <w:tab/>
            </w:r>
            <w:r w:rsidR="00FF1CDB" w:rsidRPr="002B064C">
              <w:rPr>
                <w:rFonts w:ascii="Segoe UI" w:hAnsi="Segoe UI"/>
                <w:sz w:val="22"/>
                <w:szCs w:val="22"/>
              </w:rPr>
              <w:t>2007</w:t>
            </w:r>
          </w:p>
          <w:p w:rsidR="005E16C9" w:rsidRPr="002B064C" w:rsidRDefault="007D022E" w:rsidP="002B064C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>Federal Board of Intermediate and Secondary Education, Islamabad</w:t>
            </w:r>
          </w:p>
        </w:tc>
      </w:tr>
      <w:tr w:rsidR="00F74564" w:rsidRPr="000B35FD" w:rsidTr="0068049D">
        <w:trPr>
          <w:trHeight w:val="572"/>
        </w:trPr>
        <w:tc>
          <w:tcPr>
            <w:tcW w:w="1198" w:type="pct"/>
            <w:shd w:val="clear" w:color="auto" w:fill="auto"/>
          </w:tcPr>
          <w:p w:rsidR="00F74564" w:rsidRDefault="00F74564" w:rsidP="002B064C">
            <w:pPr>
              <w:pStyle w:val="SectionTitle"/>
              <w:framePr w:hSpace="0" w:wrap="auto" w:vAnchor="margin" w:hAnchor="text" w:yAlign="inline"/>
            </w:pPr>
            <w:r>
              <w:t>Computer skills</w:t>
            </w:r>
          </w:p>
        </w:tc>
        <w:tc>
          <w:tcPr>
            <w:tcW w:w="3802" w:type="pct"/>
            <w:shd w:val="clear" w:color="auto" w:fill="auto"/>
          </w:tcPr>
          <w:p w:rsidR="00F74564" w:rsidRPr="002B064C" w:rsidRDefault="00F74564" w:rsidP="005E16C9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</w:p>
          <w:p w:rsidR="00865F6E" w:rsidRPr="002B064C" w:rsidRDefault="00865F6E" w:rsidP="007D022E">
            <w:pPr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>Three months Diploma in MS Office</w:t>
            </w:r>
          </w:p>
          <w:p w:rsidR="00F74564" w:rsidRPr="002B064C" w:rsidRDefault="00865F6E" w:rsidP="007D022E">
            <w:pPr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 xml:space="preserve">Hands on experience in </w:t>
            </w:r>
            <w:r w:rsidR="007D022E" w:rsidRPr="002B064C">
              <w:rPr>
                <w:rFonts w:ascii="Segoe UI" w:hAnsi="Segoe UI"/>
                <w:sz w:val="22"/>
                <w:szCs w:val="22"/>
              </w:rPr>
              <w:t>MS Word and</w:t>
            </w:r>
            <w:r w:rsidR="00F74564" w:rsidRPr="002B064C">
              <w:rPr>
                <w:rFonts w:ascii="Segoe UI" w:hAnsi="Segoe UI"/>
                <w:sz w:val="22"/>
                <w:szCs w:val="22"/>
              </w:rPr>
              <w:t xml:space="preserve"> MS Excel</w:t>
            </w:r>
          </w:p>
          <w:p w:rsidR="00F74564" w:rsidRPr="002B064C" w:rsidRDefault="00F74564" w:rsidP="005E16C9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</w:p>
        </w:tc>
      </w:tr>
      <w:tr w:rsidR="00F74564" w:rsidRPr="000B35FD" w:rsidTr="0068049D">
        <w:trPr>
          <w:trHeight w:val="572"/>
        </w:trPr>
        <w:tc>
          <w:tcPr>
            <w:tcW w:w="1198" w:type="pct"/>
            <w:shd w:val="clear" w:color="auto" w:fill="auto"/>
          </w:tcPr>
          <w:p w:rsidR="00F74564" w:rsidRDefault="00F74564" w:rsidP="002B064C">
            <w:pPr>
              <w:pStyle w:val="SectionTitle"/>
              <w:framePr w:hSpace="0" w:wrap="auto" w:vAnchor="margin" w:hAnchor="text" w:yAlign="inline"/>
            </w:pPr>
            <w:r>
              <w:t>Languages</w:t>
            </w:r>
          </w:p>
        </w:tc>
        <w:tc>
          <w:tcPr>
            <w:tcW w:w="3802" w:type="pct"/>
            <w:shd w:val="clear" w:color="auto" w:fill="auto"/>
          </w:tcPr>
          <w:p w:rsidR="00F74564" w:rsidRPr="002B064C" w:rsidRDefault="00F74564" w:rsidP="005E16C9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</w:p>
          <w:p w:rsidR="00F74564" w:rsidRPr="002B064C" w:rsidRDefault="00F74564" w:rsidP="005E16C9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>Proficient in spoken and written English and Urdu</w:t>
            </w:r>
          </w:p>
        </w:tc>
      </w:tr>
      <w:tr w:rsidR="007D022E" w:rsidTr="0068049D">
        <w:trPr>
          <w:trHeight w:val="572"/>
        </w:trPr>
        <w:tc>
          <w:tcPr>
            <w:tcW w:w="1198" w:type="pct"/>
            <w:shd w:val="clear" w:color="auto" w:fill="auto"/>
          </w:tcPr>
          <w:p w:rsidR="007D022E" w:rsidRDefault="007D022E" w:rsidP="002B064C">
            <w:pPr>
              <w:pStyle w:val="SectionTitle"/>
              <w:framePr w:hSpace="0" w:wrap="auto" w:vAnchor="margin" w:hAnchor="text" w:yAlign="inline"/>
            </w:pPr>
            <w:r>
              <w:t>References</w:t>
            </w:r>
          </w:p>
        </w:tc>
        <w:tc>
          <w:tcPr>
            <w:tcW w:w="3802" w:type="pct"/>
            <w:shd w:val="clear" w:color="auto" w:fill="auto"/>
          </w:tcPr>
          <w:p w:rsidR="007D022E" w:rsidRPr="002B064C" w:rsidRDefault="007D022E" w:rsidP="007C508A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</w:p>
          <w:p w:rsidR="007D022E" w:rsidRPr="002B064C" w:rsidRDefault="007D022E" w:rsidP="007C508A">
            <w:pPr>
              <w:tabs>
                <w:tab w:val="right" w:pos="6517"/>
              </w:tabs>
              <w:rPr>
                <w:rFonts w:ascii="Segoe UI" w:hAnsi="Segoe UI"/>
                <w:sz w:val="22"/>
                <w:szCs w:val="22"/>
              </w:rPr>
            </w:pPr>
            <w:r w:rsidRPr="002B064C">
              <w:rPr>
                <w:rFonts w:ascii="Segoe UI" w:hAnsi="Segoe UI"/>
                <w:sz w:val="22"/>
                <w:szCs w:val="22"/>
              </w:rPr>
              <w:t>Shall be furnished on request.</w:t>
            </w:r>
          </w:p>
        </w:tc>
      </w:tr>
    </w:tbl>
    <w:p w:rsidR="00F50674" w:rsidRPr="000B35FD" w:rsidRDefault="00F50674" w:rsidP="00F13551"/>
    <w:sectPr w:rsidR="00F50674" w:rsidRPr="000B35FD" w:rsidSect="002B064C">
      <w:pgSz w:w="11907" w:h="16839"/>
      <w:pgMar w:top="1008" w:right="1627" w:bottom="900" w:left="1642" w:header="720" w:footer="720" w:gutter="0"/>
      <w:cols w:space="720"/>
      <w:docGrid w:linePitch="20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526" w:rsidRDefault="00EF7526" w:rsidP="0095025F">
      <w:r>
        <w:separator/>
      </w:r>
    </w:p>
  </w:endnote>
  <w:endnote w:type="continuationSeparator" w:id="1">
    <w:p w:rsidR="00EF7526" w:rsidRDefault="00EF7526" w:rsidP="00950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526" w:rsidRDefault="00EF7526" w:rsidP="0095025F">
      <w:r>
        <w:separator/>
      </w:r>
    </w:p>
  </w:footnote>
  <w:footnote w:type="continuationSeparator" w:id="1">
    <w:p w:rsidR="00EF7526" w:rsidRDefault="00EF7526" w:rsidP="009502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1CD12E39"/>
    <w:multiLevelType w:val="hybridMultilevel"/>
    <w:tmpl w:val="EA02D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826CF"/>
    <w:multiLevelType w:val="hybridMultilevel"/>
    <w:tmpl w:val="F7867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32FA561D"/>
    <w:multiLevelType w:val="hybridMultilevel"/>
    <w:tmpl w:val="1EDE897E"/>
    <w:lvl w:ilvl="0" w:tplc="9BA0D4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9">
    <w:nsid w:val="42BB4732"/>
    <w:multiLevelType w:val="hybridMultilevel"/>
    <w:tmpl w:val="855CA432"/>
    <w:lvl w:ilvl="0" w:tplc="A01CC9A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B333F"/>
    <w:multiLevelType w:val="hybridMultilevel"/>
    <w:tmpl w:val="6E7E545A"/>
    <w:lvl w:ilvl="0" w:tplc="DEA29E1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2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3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62842AB9"/>
    <w:multiLevelType w:val="hybridMultilevel"/>
    <w:tmpl w:val="3D540D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>
    <w:nsid w:val="6A5C1E80"/>
    <w:multiLevelType w:val="hybridMultilevel"/>
    <w:tmpl w:val="95E87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105499"/>
    <w:multiLevelType w:val="hybridMultilevel"/>
    <w:tmpl w:val="E02A34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A7249A"/>
    <w:multiLevelType w:val="hybridMultilevel"/>
    <w:tmpl w:val="203E5C90"/>
    <w:lvl w:ilvl="0" w:tplc="005E6D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2C4427"/>
    <w:multiLevelType w:val="hybridMultilevel"/>
    <w:tmpl w:val="EF02C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2"/>
  </w:num>
  <w:num w:numId="20">
    <w:abstractNumId w:val="13"/>
  </w:num>
  <w:num w:numId="21">
    <w:abstractNumId w:val="1"/>
  </w:num>
  <w:num w:numId="22">
    <w:abstractNumId w:val="3"/>
  </w:num>
  <w:num w:numId="23">
    <w:abstractNumId w:val="8"/>
  </w:num>
  <w:num w:numId="24">
    <w:abstractNumId w:val="12"/>
  </w:num>
  <w:num w:numId="25">
    <w:abstractNumId w:val="6"/>
  </w:num>
  <w:num w:numId="2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0">
    <w:abstractNumId w:val="11"/>
  </w:num>
  <w:num w:numId="31">
    <w:abstractNumId w:val="10"/>
  </w:num>
  <w:num w:numId="32">
    <w:abstractNumId w:val="14"/>
  </w:num>
  <w:num w:numId="33">
    <w:abstractNumId w:val="7"/>
  </w:num>
  <w:num w:numId="34">
    <w:abstractNumId w:val="17"/>
  </w:num>
  <w:num w:numId="35">
    <w:abstractNumId w:val="16"/>
  </w:num>
  <w:num w:numId="36">
    <w:abstractNumId w:val="18"/>
  </w:num>
  <w:num w:numId="37">
    <w:abstractNumId w:val="19"/>
  </w:num>
  <w:num w:numId="38">
    <w:abstractNumId w:val="9"/>
  </w:num>
  <w:num w:numId="39">
    <w:abstractNumId w:val="5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removePersonalInformation/>
  <w:removeDateAndTime/>
  <w:embedTrueTypeFonts/>
  <w:saveSubsetFonts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/>
  <w:defaultTabStop w:val="720"/>
  <w:drawingGridHorizontalSpacing w:val="24"/>
  <w:drawingGridVerticalSpacing w:val="187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iResumeStyle" w:val="1"/>
    <w:docVar w:name="Resume Post Wizard Balloon" w:val="0"/>
  </w:docVars>
  <w:rsids>
    <w:rsidRoot w:val="0050773F"/>
    <w:rsid w:val="0000342E"/>
    <w:rsid w:val="00006B55"/>
    <w:rsid w:val="00031084"/>
    <w:rsid w:val="000532B6"/>
    <w:rsid w:val="0008205F"/>
    <w:rsid w:val="00093716"/>
    <w:rsid w:val="000B35FD"/>
    <w:rsid w:val="000B74E6"/>
    <w:rsid w:val="000C0B87"/>
    <w:rsid w:val="000F7047"/>
    <w:rsid w:val="00101B79"/>
    <w:rsid w:val="00106994"/>
    <w:rsid w:val="001401D7"/>
    <w:rsid w:val="00185988"/>
    <w:rsid w:val="0019713B"/>
    <w:rsid w:val="001A51A6"/>
    <w:rsid w:val="001B6193"/>
    <w:rsid w:val="001F268A"/>
    <w:rsid w:val="00202FEF"/>
    <w:rsid w:val="00203FE5"/>
    <w:rsid w:val="00207C39"/>
    <w:rsid w:val="002249E2"/>
    <w:rsid w:val="00233881"/>
    <w:rsid w:val="00242B17"/>
    <w:rsid w:val="002570AD"/>
    <w:rsid w:val="00274FB9"/>
    <w:rsid w:val="00282E36"/>
    <w:rsid w:val="0028428A"/>
    <w:rsid w:val="002A25A1"/>
    <w:rsid w:val="002A2817"/>
    <w:rsid w:val="002B064C"/>
    <w:rsid w:val="002B4D8E"/>
    <w:rsid w:val="002D0A82"/>
    <w:rsid w:val="002E2538"/>
    <w:rsid w:val="0032444E"/>
    <w:rsid w:val="003460A9"/>
    <w:rsid w:val="00347378"/>
    <w:rsid w:val="0036404C"/>
    <w:rsid w:val="00380FCD"/>
    <w:rsid w:val="00386181"/>
    <w:rsid w:val="003A0047"/>
    <w:rsid w:val="003E77E5"/>
    <w:rsid w:val="00427499"/>
    <w:rsid w:val="0044741A"/>
    <w:rsid w:val="00463EE4"/>
    <w:rsid w:val="004679BC"/>
    <w:rsid w:val="0047116A"/>
    <w:rsid w:val="0049474A"/>
    <w:rsid w:val="004A671E"/>
    <w:rsid w:val="004A7A25"/>
    <w:rsid w:val="004B4B76"/>
    <w:rsid w:val="004C31D8"/>
    <w:rsid w:val="004D2D75"/>
    <w:rsid w:val="0050773F"/>
    <w:rsid w:val="00516D38"/>
    <w:rsid w:val="00520DB2"/>
    <w:rsid w:val="00524CEF"/>
    <w:rsid w:val="00524DCF"/>
    <w:rsid w:val="005465B7"/>
    <w:rsid w:val="00570865"/>
    <w:rsid w:val="0057764F"/>
    <w:rsid w:val="0059529D"/>
    <w:rsid w:val="0059797E"/>
    <w:rsid w:val="005E0854"/>
    <w:rsid w:val="005E16C9"/>
    <w:rsid w:val="00604328"/>
    <w:rsid w:val="00614C6F"/>
    <w:rsid w:val="00661013"/>
    <w:rsid w:val="00667DFA"/>
    <w:rsid w:val="00672BF7"/>
    <w:rsid w:val="0067400A"/>
    <w:rsid w:val="00676795"/>
    <w:rsid w:val="0068049D"/>
    <w:rsid w:val="00691C22"/>
    <w:rsid w:val="006A0BA0"/>
    <w:rsid w:val="006A5905"/>
    <w:rsid w:val="006A5C68"/>
    <w:rsid w:val="006B0FF0"/>
    <w:rsid w:val="006C172A"/>
    <w:rsid w:val="006F3844"/>
    <w:rsid w:val="007134C2"/>
    <w:rsid w:val="00715E38"/>
    <w:rsid w:val="00782EBD"/>
    <w:rsid w:val="0079577C"/>
    <w:rsid w:val="0079739B"/>
    <w:rsid w:val="007B7D03"/>
    <w:rsid w:val="007D022E"/>
    <w:rsid w:val="00865F6E"/>
    <w:rsid w:val="00871505"/>
    <w:rsid w:val="008A6CEE"/>
    <w:rsid w:val="008D0AAA"/>
    <w:rsid w:val="008E5E72"/>
    <w:rsid w:val="00921B98"/>
    <w:rsid w:val="00935A46"/>
    <w:rsid w:val="00944577"/>
    <w:rsid w:val="009450B4"/>
    <w:rsid w:val="00946EBD"/>
    <w:rsid w:val="0095025F"/>
    <w:rsid w:val="00963627"/>
    <w:rsid w:val="009E0A2B"/>
    <w:rsid w:val="009E76C1"/>
    <w:rsid w:val="009F3B5B"/>
    <w:rsid w:val="00A06242"/>
    <w:rsid w:val="00A20F90"/>
    <w:rsid w:val="00A40555"/>
    <w:rsid w:val="00A562F4"/>
    <w:rsid w:val="00A6018F"/>
    <w:rsid w:val="00A851EF"/>
    <w:rsid w:val="00A95A6F"/>
    <w:rsid w:val="00AA1B17"/>
    <w:rsid w:val="00B02614"/>
    <w:rsid w:val="00B06AF0"/>
    <w:rsid w:val="00B10F0B"/>
    <w:rsid w:val="00B5256B"/>
    <w:rsid w:val="00B540CD"/>
    <w:rsid w:val="00B974D0"/>
    <w:rsid w:val="00BA01E6"/>
    <w:rsid w:val="00BB0866"/>
    <w:rsid w:val="00BB38AF"/>
    <w:rsid w:val="00BB681C"/>
    <w:rsid w:val="00BD2DB2"/>
    <w:rsid w:val="00C07803"/>
    <w:rsid w:val="00C76D0F"/>
    <w:rsid w:val="00C923B2"/>
    <w:rsid w:val="00CA3E76"/>
    <w:rsid w:val="00CA4B1F"/>
    <w:rsid w:val="00CB297F"/>
    <w:rsid w:val="00CB5752"/>
    <w:rsid w:val="00CC2A36"/>
    <w:rsid w:val="00CD5EA8"/>
    <w:rsid w:val="00CE4C36"/>
    <w:rsid w:val="00CF05E6"/>
    <w:rsid w:val="00CF12AE"/>
    <w:rsid w:val="00CF36CC"/>
    <w:rsid w:val="00D21E41"/>
    <w:rsid w:val="00D24853"/>
    <w:rsid w:val="00D35741"/>
    <w:rsid w:val="00D365A5"/>
    <w:rsid w:val="00D41D9E"/>
    <w:rsid w:val="00D61B37"/>
    <w:rsid w:val="00D65823"/>
    <w:rsid w:val="00D75F2C"/>
    <w:rsid w:val="00D85C10"/>
    <w:rsid w:val="00D975E5"/>
    <w:rsid w:val="00DB02EA"/>
    <w:rsid w:val="00DC6077"/>
    <w:rsid w:val="00DF2B1F"/>
    <w:rsid w:val="00DF5C99"/>
    <w:rsid w:val="00E13D98"/>
    <w:rsid w:val="00E35845"/>
    <w:rsid w:val="00E4702E"/>
    <w:rsid w:val="00E61644"/>
    <w:rsid w:val="00E752B1"/>
    <w:rsid w:val="00E86201"/>
    <w:rsid w:val="00E95425"/>
    <w:rsid w:val="00EC31B5"/>
    <w:rsid w:val="00ED11B7"/>
    <w:rsid w:val="00EF7526"/>
    <w:rsid w:val="00F12B3B"/>
    <w:rsid w:val="00F12F4C"/>
    <w:rsid w:val="00F13551"/>
    <w:rsid w:val="00F17517"/>
    <w:rsid w:val="00F50674"/>
    <w:rsid w:val="00F57273"/>
    <w:rsid w:val="00F74564"/>
    <w:rsid w:val="00FA7D1B"/>
    <w:rsid w:val="00FB02E7"/>
    <w:rsid w:val="00FC7753"/>
    <w:rsid w:val="00FF1CDB"/>
    <w:rsid w:val="00FF4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773F"/>
  </w:style>
  <w:style w:type="paragraph" w:styleId="Heading1">
    <w:name w:val="heading 1"/>
    <w:basedOn w:val="HeadingBase"/>
    <w:next w:val="BodyText"/>
    <w:qFormat/>
    <w:rsid w:val="0050773F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50773F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50773F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50773F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50773F"/>
    <w:pPr>
      <w:outlineLvl w:val="4"/>
    </w:pPr>
  </w:style>
  <w:style w:type="paragraph" w:styleId="Heading6">
    <w:name w:val="heading 6"/>
    <w:basedOn w:val="Normal"/>
    <w:next w:val="Normal"/>
    <w:qFormat/>
    <w:rsid w:val="0050773F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50773F"/>
    <w:pPr>
      <w:numPr>
        <w:numId w:val="30"/>
      </w:numPr>
      <w:tabs>
        <w:tab w:val="clear" w:pos="360"/>
      </w:tabs>
      <w:spacing w:after="60"/>
      <w:ind w:right="0"/>
    </w:pPr>
  </w:style>
  <w:style w:type="paragraph" w:styleId="BodyText">
    <w:name w:val="Body Text"/>
    <w:basedOn w:val="Normal"/>
    <w:rsid w:val="0050773F"/>
    <w:pPr>
      <w:spacing w:after="220" w:line="220" w:lineRule="atLeast"/>
      <w:ind w:right="-360"/>
    </w:pPr>
  </w:style>
  <w:style w:type="paragraph" w:customStyle="1" w:styleId="Address1">
    <w:name w:val="Address 1"/>
    <w:basedOn w:val="Normal"/>
    <w:rsid w:val="0050773F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50773F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49474A"/>
    <w:pPr>
      <w:framePr w:hSpace="180" w:wrap="around" w:vAnchor="text" w:hAnchor="margin" w:y="105"/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Segoe UI" w:hAnsi="Segoe UI"/>
      <w:b/>
      <w:sz w:val="18"/>
      <w:szCs w:val="18"/>
    </w:rPr>
  </w:style>
  <w:style w:type="paragraph" w:customStyle="1" w:styleId="Institution">
    <w:name w:val="Institution"/>
    <w:basedOn w:val="Normal"/>
    <w:next w:val="Achievement"/>
    <w:autoRedefine/>
    <w:rsid w:val="0050773F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rsid w:val="0050773F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Name">
    <w:name w:val="Name"/>
    <w:basedOn w:val="Normal"/>
    <w:next w:val="Normal"/>
    <w:autoRedefine/>
    <w:rsid w:val="0028428A"/>
    <w:pPr>
      <w:spacing w:before="100" w:beforeAutospacing="1" w:after="100" w:afterAutospacing="1"/>
      <w:jc w:val="center"/>
    </w:pPr>
    <w:rPr>
      <w:rFonts w:ascii="Segoe UI" w:hAnsi="Segoe UI"/>
      <w:b/>
      <w:bCs/>
      <w:spacing w:val="20"/>
      <w:sz w:val="44"/>
      <w:szCs w:val="44"/>
    </w:rPr>
  </w:style>
  <w:style w:type="paragraph" w:customStyle="1" w:styleId="Objective">
    <w:name w:val="Objective"/>
    <w:basedOn w:val="Normal"/>
    <w:next w:val="BodyText"/>
    <w:rsid w:val="0050773F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2B064C"/>
    <w:pPr>
      <w:framePr w:hSpace="180" w:wrap="around" w:vAnchor="text" w:hAnchor="margin" w:y="105"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Segoe UI" w:hAnsi="Segoe UI"/>
      <w:b/>
      <w:sz w:val="22"/>
      <w:szCs w:val="22"/>
    </w:rPr>
  </w:style>
  <w:style w:type="paragraph" w:customStyle="1" w:styleId="PersonalInfo">
    <w:name w:val="Personal Info"/>
    <w:basedOn w:val="Achievement"/>
    <w:rsid w:val="0050773F"/>
    <w:pPr>
      <w:spacing w:before="220"/>
    </w:pPr>
  </w:style>
  <w:style w:type="paragraph" w:styleId="BalloonText">
    <w:name w:val="Balloon Text"/>
    <w:basedOn w:val="Normal"/>
    <w:semiHidden/>
    <w:rsid w:val="0050773F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BodyText"/>
    <w:next w:val="BodyText"/>
    <w:rsid w:val="0050773F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HeaderBase">
    <w:name w:val="Header Base"/>
    <w:basedOn w:val="Normal"/>
    <w:rsid w:val="0050773F"/>
    <w:pPr>
      <w:ind w:right="-360"/>
    </w:pPr>
  </w:style>
  <w:style w:type="paragraph" w:customStyle="1" w:styleId="DocumentLabel">
    <w:name w:val="Document Label"/>
    <w:basedOn w:val="Normal"/>
    <w:next w:val="Normal"/>
    <w:rsid w:val="0050773F"/>
    <w:pPr>
      <w:spacing w:after="220"/>
      <w:ind w:right="-360"/>
    </w:pPr>
    <w:rPr>
      <w:spacing w:val="-20"/>
      <w:sz w:val="48"/>
    </w:rPr>
  </w:style>
  <w:style w:type="paragraph" w:styleId="Date">
    <w:name w:val="Date"/>
    <w:basedOn w:val="BodyText"/>
    <w:rsid w:val="0050773F"/>
    <w:pPr>
      <w:keepNext/>
    </w:pPr>
  </w:style>
  <w:style w:type="paragraph" w:customStyle="1" w:styleId="CityState">
    <w:name w:val="City/State"/>
    <w:basedOn w:val="BodyText"/>
    <w:next w:val="BodyText"/>
    <w:rsid w:val="0050773F"/>
    <w:pPr>
      <w:keepNext/>
    </w:pPr>
  </w:style>
  <w:style w:type="character" w:customStyle="1" w:styleId="Lead-inEmphasis">
    <w:name w:val="Lead-in Emphasis"/>
    <w:rsid w:val="0050773F"/>
    <w:rPr>
      <w:rFonts w:ascii="Arial" w:hAnsi="Arial"/>
      <w:b/>
      <w:spacing w:val="-8"/>
      <w:sz w:val="18"/>
    </w:rPr>
  </w:style>
  <w:style w:type="paragraph" w:styleId="Header">
    <w:name w:val="header"/>
    <w:basedOn w:val="HeaderBase"/>
    <w:rsid w:val="0050773F"/>
    <w:pPr>
      <w:spacing w:line="220" w:lineRule="atLeast"/>
    </w:pPr>
  </w:style>
  <w:style w:type="paragraph" w:styleId="Footer">
    <w:name w:val="footer"/>
    <w:basedOn w:val="HeaderBase"/>
    <w:rsid w:val="0050773F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customStyle="1" w:styleId="SectionSubtitle">
    <w:name w:val="Section Subtitle"/>
    <w:basedOn w:val="SectionTitle"/>
    <w:next w:val="Normal"/>
    <w:rsid w:val="0050773F"/>
    <w:pPr>
      <w:framePr w:wrap="around"/>
      <w:pBdr>
        <w:top w:val="none" w:sz="0" w:space="0" w:color="auto"/>
      </w:pBdr>
    </w:pPr>
    <w:rPr>
      <w:b w:val="0"/>
      <w:position w:val="6"/>
    </w:rPr>
  </w:style>
  <w:style w:type="character" w:styleId="PageNumber">
    <w:name w:val="page number"/>
    <w:rsid w:val="0050773F"/>
    <w:rPr>
      <w:rFonts w:ascii="Arial" w:hAnsi="Arial"/>
      <w:b/>
      <w:sz w:val="18"/>
    </w:rPr>
  </w:style>
  <w:style w:type="character" w:styleId="Emphasis">
    <w:name w:val="Emphasis"/>
    <w:qFormat/>
    <w:rsid w:val="0050773F"/>
    <w:rPr>
      <w:rFonts w:ascii="Arial" w:hAnsi="Arial"/>
      <w:b/>
      <w:spacing w:val="-8"/>
      <w:sz w:val="18"/>
    </w:rPr>
  </w:style>
  <w:style w:type="paragraph" w:styleId="BodyTextIndent">
    <w:name w:val="Body Text Indent"/>
    <w:basedOn w:val="BodyText"/>
    <w:rsid w:val="0050773F"/>
    <w:pPr>
      <w:ind w:left="720"/>
    </w:pPr>
  </w:style>
  <w:style w:type="character" w:customStyle="1" w:styleId="Job">
    <w:name w:val="Job"/>
    <w:basedOn w:val="DefaultParagraphFont"/>
    <w:rsid w:val="0050773F"/>
  </w:style>
  <w:style w:type="paragraph" w:customStyle="1" w:styleId="PersonalData">
    <w:name w:val="Personal Data"/>
    <w:basedOn w:val="BodyText"/>
    <w:rsid w:val="0050773F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Normal"/>
    <w:rsid w:val="0050773F"/>
    <w:pPr>
      <w:framePr w:wrap="around"/>
    </w:pPr>
  </w:style>
  <w:style w:type="paragraph" w:customStyle="1" w:styleId="NoTitle">
    <w:name w:val="No Title"/>
    <w:basedOn w:val="Normal"/>
    <w:rsid w:val="0050773F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character" w:styleId="Hyperlink">
    <w:name w:val="Hyperlink"/>
    <w:basedOn w:val="DefaultParagraphFont"/>
    <w:rsid w:val="00F13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0AD"/>
    <w:pPr>
      <w:ind w:left="720"/>
      <w:contextualSpacing/>
    </w:pPr>
    <w:rPr>
      <w:rFonts w:eastAsia="SimSun"/>
      <w:sz w:val="24"/>
      <w:szCs w:val="24"/>
      <w:lang w:eastAsia="zh-CN"/>
    </w:rPr>
  </w:style>
  <w:style w:type="character" w:styleId="FollowedHyperlink">
    <w:name w:val="FollowedHyperlink"/>
    <w:basedOn w:val="DefaultParagraphFont"/>
    <w:rsid w:val="009502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shahzad1989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1611</CharactersWithSpaces>
  <SharedDoc>false</SharedDoc>
  <HLinks>
    <vt:vector size="6" baseType="variant">
      <vt:variant>
        <vt:i4>196653</vt:i4>
      </vt:variant>
      <vt:variant>
        <vt:i4>0</vt:i4>
      </vt:variant>
      <vt:variant>
        <vt:i4>0</vt:i4>
      </vt:variant>
      <vt:variant>
        <vt:i4>5</vt:i4>
      </vt:variant>
      <vt:variant>
        <vt:lpwstr>mailto:jehanzebyounas@gmail.com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/>
  <cp:keywords>UFONE; HUAWEI; Resume; jobs</cp:keywords>
  <cp:lastModifiedBy/>
  <cp:revision>1</cp:revision>
  <cp:lastPrinted>2007-02-02T07:07:00Z</cp:lastPrinted>
  <dcterms:created xsi:type="dcterms:W3CDTF">2009-06-30T08:43:00Z</dcterms:created>
  <dcterms:modified xsi:type="dcterms:W3CDTF">2010-05-24T11:26:00Z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